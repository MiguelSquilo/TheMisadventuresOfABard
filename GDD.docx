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6429" w14:textId="2A827119" w:rsidR="004A47FD" w:rsidRDefault="004444F0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61146" wp14:editId="446A6CC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4610100" cy="1805940"/>
                <wp:effectExtent l="0" t="0" r="0" b="3810"/>
                <wp:wrapSquare wrapText="bothSides"/>
                <wp:docPr id="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1009E0" w14:textId="5D480CF8" w:rsidR="004A47FD" w:rsidRDefault="00EB52F3">
                            <w:pPr>
                              <w:pStyle w:val="Ttulo"/>
                              <w:spacing w:after="0"/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  <w:t>Game Development Document</w:t>
                            </w:r>
                          </w:p>
                          <w:p w14:paraId="30266B9F" w14:textId="77777777" w:rsidR="004444F0" w:rsidRDefault="004444F0">
                            <w:pPr>
                              <w:pStyle w:val="Ttulo"/>
                              <w:spacing w:after="0"/>
                              <w:rPr>
                                <w:sz w:val="48"/>
                                <w:szCs w:val="48"/>
                                <w:lang w:val="en-US" w:bidi="pt-PT"/>
                              </w:rPr>
                            </w:pPr>
                          </w:p>
                          <w:p w14:paraId="30579A56" w14:textId="04BA61D1" w:rsidR="004A47FD" w:rsidRPr="004444F0" w:rsidRDefault="00EB52F3" w:rsidP="004444F0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160"/>
                                <w:szCs w:val="96"/>
                                <w:lang w:val="en-GB"/>
                              </w:rPr>
                            </w:pPr>
                            <w:r w:rsidRPr="004444F0">
                              <w:rPr>
                                <w:szCs w:val="72"/>
                                <w:lang w:val="en-US" w:bidi="pt-PT"/>
                              </w:rPr>
                              <w:t>The Misadventures of a Bard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1146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3.6pt;width:363pt;height:142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" filled="f" stroked="f">
                <v:textbox>
                  <w:txbxContent>
                    <w:p w14:paraId="061009E0" w14:textId="5D480CF8" w:rsidR="004A47FD" w:rsidRDefault="00EB52F3">
                      <w:pPr>
                        <w:pStyle w:val="Ttulo"/>
                        <w:spacing w:after="0"/>
                        <w:rPr>
                          <w:sz w:val="48"/>
                          <w:szCs w:val="48"/>
                          <w:lang w:val="en-US" w:bidi="pt-PT"/>
                        </w:rPr>
                      </w:pPr>
                      <w:r>
                        <w:rPr>
                          <w:sz w:val="48"/>
                          <w:szCs w:val="48"/>
                          <w:lang w:val="en-US" w:bidi="pt-PT"/>
                        </w:rPr>
                        <w:t>Game Development Document</w:t>
                      </w:r>
                    </w:p>
                    <w:p w14:paraId="30266B9F" w14:textId="77777777" w:rsidR="004444F0" w:rsidRDefault="004444F0">
                      <w:pPr>
                        <w:pStyle w:val="Ttulo"/>
                        <w:spacing w:after="0"/>
                        <w:rPr>
                          <w:sz w:val="48"/>
                          <w:szCs w:val="48"/>
                          <w:lang w:val="en-US" w:bidi="pt-PT"/>
                        </w:rPr>
                      </w:pPr>
                    </w:p>
                    <w:p w14:paraId="30579A56" w14:textId="04BA61D1" w:rsidR="004A47FD" w:rsidRPr="004444F0" w:rsidRDefault="00EB52F3" w:rsidP="004444F0">
                      <w:pPr>
                        <w:pStyle w:val="Ttulo"/>
                        <w:spacing w:after="0"/>
                        <w:jc w:val="center"/>
                        <w:rPr>
                          <w:sz w:val="160"/>
                          <w:szCs w:val="96"/>
                          <w:lang w:val="en-GB"/>
                        </w:rPr>
                      </w:pPr>
                      <w:r w:rsidRPr="004444F0">
                        <w:rPr>
                          <w:szCs w:val="72"/>
                          <w:lang w:val="en-US" w:bidi="pt-PT"/>
                        </w:rPr>
                        <w:t>The Misadventures of a Bard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D42B2B" wp14:editId="712F5337">
                <wp:simplePos x="0" y="0"/>
                <wp:positionH relativeFrom="column">
                  <wp:posOffset>-238125</wp:posOffset>
                </wp:positionH>
                <wp:positionV relativeFrom="margin">
                  <wp:posOffset>-83820</wp:posOffset>
                </wp:positionV>
                <wp:extent cx="4977765" cy="9156701"/>
                <wp:effectExtent l="0" t="0" r="0" b="6349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765" cy="9156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D9E6C09" id="Retângulo 3" o:spid="_x0000_s1026" alt="retângulo branco para texto na capa" style="position:absolute;margin-left:-18.75pt;margin-top:-6.6pt;width:391.95pt;height:7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" stroked="f">
                <v:textbox inset="0,0,0,0"/>
                <w10:wrap anchory="margin"/>
              </v:rect>
            </w:pict>
          </mc:Fallback>
        </mc:AlternateContent>
      </w:r>
      <w:r w:rsidR="00EB52F3">
        <w:rPr>
          <w:noProof/>
        </w:rPr>
        <w:drawing>
          <wp:anchor distT="0" distB="0" distL="114300" distR="114300" simplePos="0" relativeHeight="251658239" behindDoc="1" locked="0" layoutInCell="1" allowOverlap="1" wp14:anchorId="7F62F10E" wp14:editId="314799C5">
            <wp:simplePos x="0" y="0"/>
            <wp:positionH relativeFrom="page">
              <wp:align>left</wp:align>
            </wp:positionH>
            <wp:positionV relativeFrom="paragraph">
              <wp:posOffset>-1219837</wp:posOffset>
            </wp:positionV>
            <wp:extent cx="7695562" cy="7633511"/>
            <wp:effectExtent l="0" t="0" r="638" b="5539"/>
            <wp:wrapNone/>
            <wp:docPr id="1" name="Imagem 19" descr="Uma imagem com objeto, brinquedo,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5562" cy="76335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72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60"/>
      </w:tblGrid>
      <w:tr w:rsidR="004A47FD" w14:paraId="7012E387" w14:textId="77777777">
        <w:trPr>
          <w:trHeight w:val="1894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33DE" w14:textId="77777777" w:rsidR="004A47FD" w:rsidRDefault="004A47FD"/>
          <w:p w14:paraId="6E2273AF" w14:textId="77777777" w:rsidR="004A47FD" w:rsidRDefault="004444F0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668CA090" wp14:editId="3BF89A37">
                      <wp:extent cx="1390016" cy="0"/>
                      <wp:effectExtent l="0" t="19050" r="19684" b="19050"/>
                      <wp:docPr id="4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01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82A75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9642E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5" o:spid="_x0000_s1026" type="#_x0000_t32" alt="separador de texto" style="width:109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" strokecolor="#082a75" strokeweight="1.0584mm">
                      <v:stroke joinstyle="miter"/>
                      <w10:anchorlock/>
                    </v:shape>
                  </w:pict>
                </mc:Fallback>
              </mc:AlternateContent>
            </w:r>
          </w:p>
          <w:p w14:paraId="7B2AB9A2" w14:textId="77777777" w:rsidR="004444F0" w:rsidRDefault="004444F0"/>
          <w:p w14:paraId="43C8B37D" w14:textId="77777777" w:rsidR="004444F0" w:rsidRDefault="004444F0"/>
          <w:p w14:paraId="17F02ED9" w14:textId="77777777" w:rsidR="004444F0" w:rsidRDefault="004444F0"/>
          <w:p w14:paraId="20070262" w14:textId="77777777" w:rsidR="004444F0" w:rsidRDefault="004444F0"/>
          <w:p w14:paraId="390A0B13" w14:textId="77777777" w:rsidR="007D4585" w:rsidRDefault="007D4585"/>
          <w:p w14:paraId="3103CE3F" w14:textId="328903DE" w:rsidR="004444F0" w:rsidRDefault="004444F0"/>
          <w:p w14:paraId="1AF59502" w14:textId="77777777" w:rsidR="004444F0" w:rsidRDefault="004444F0"/>
          <w:p w14:paraId="05357D41" w14:textId="6BA9F4CD" w:rsidR="004444F0" w:rsidRDefault="004444F0"/>
        </w:tc>
      </w:tr>
      <w:tr w:rsidR="004A47FD" w14:paraId="3075E228" w14:textId="77777777">
        <w:trPr>
          <w:trHeight w:val="7205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E5824" w14:textId="097329B7" w:rsidR="004444F0" w:rsidRDefault="004444F0" w:rsidP="004444F0">
            <w:r>
              <w:rPr>
                <w:rStyle w:val="SubttuloCarter"/>
                <w:b w:val="0"/>
                <w:lang w:bidi="pt-PT"/>
              </w:rPr>
              <w:fldChar w:fldCharType="begin"/>
            </w:r>
            <w:r>
              <w:rPr>
                <w:rStyle w:val="SubttuloCarter"/>
                <w:b w:val="0"/>
                <w:lang w:bidi="pt-PT"/>
              </w:rPr>
              <w:instrText xml:space="preserve"> DATE \@ "d' 'MMMM" </w:instrText>
            </w:r>
            <w:r>
              <w:rPr>
                <w:rStyle w:val="SubttuloCarter"/>
                <w:b w:val="0"/>
                <w:lang w:bidi="pt-PT"/>
              </w:rPr>
              <w:fldChar w:fldCharType="separate"/>
            </w:r>
            <w:r w:rsidR="008C1B33">
              <w:rPr>
                <w:rStyle w:val="SubttuloCarter"/>
                <w:b w:val="0"/>
                <w:noProof/>
                <w:lang w:bidi="pt-PT"/>
              </w:rPr>
              <w:t>28 junho</w:t>
            </w:r>
            <w:r>
              <w:rPr>
                <w:rStyle w:val="SubttuloCarter"/>
                <w:b w:val="0"/>
                <w:lang w:bidi="pt-PT"/>
              </w:rPr>
              <w:fldChar w:fldCharType="end"/>
            </w:r>
          </w:p>
          <w:p w14:paraId="5C98520A" w14:textId="77777777" w:rsidR="004444F0" w:rsidRDefault="004444F0" w:rsidP="004444F0">
            <w:pPr>
              <w:rPr>
                <w:lang w:bidi="pt-PT"/>
              </w:rPr>
            </w:pPr>
            <w:r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69BD98DC" wp14:editId="19AAA2CF">
                      <wp:extent cx="1492886" cy="0"/>
                      <wp:effectExtent l="0" t="19050" r="31114" b="19050"/>
                      <wp:docPr id="5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28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82A75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6522F" id="Conexão Reta 6" o:spid="_x0000_s1026" type="#_x0000_t32" alt="separador de texto" style="width:11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" strokecolor="#082a75" strokeweight="1.0584mm">
                      <v:stroke joinstyle="miter"/>
                      <w10:anchorlock/>
                    </v:shape>
                  </w:pict>
                </mc:Fallback>
              </mc:AlternateContent>
            </w:r>
          </w:p>
          <w:p w14:paraId="5A9043B1" w14:textId="77777777" w:rsidR="004444F0" w:rsidRDefault="004444F0" w:rsidP="004444F0">
            <w:r>
              <w:rPr>
                <w:lang w:bidi="pt-PT"/>
              </w:rPr>
              <w:t xml:space="preserve">Da autoria de: </w:t>
            </w:r>
          </w:p>
          <w:p w14:paraId="1FAFA5BC" w14:textId="5A622A31" w:rsidR="004A47FD" w:rsidRDefault="004444F0" w:rsidP="004444F0">
            <w:r w:rsidRPr="004444F0">
              <w:rPr>
                <w:sz w:val="32"/>
                <w:szCs w:val="24"/>
              </w:rPr>
              <w:t>Bernardo Teixeira nº180221032</w:t>
            </w:r>
            <w:r w:rsidRPr="004444F0">
              <w:rPr>
                <w:sz w:val="32"/>
                <w:szCs w:val="24"/>
              </w:rPr>
              <w:br/>
              <w:t>Constantin Cioaca nº180221053</w:t>
            </w:r>
            <w:r w:rsidRPr="004444F0">
              <w:rPr>
                <w:sz w:val="32"/>
                <w:szCs w:val="24"/>
              </w:rPr>
              <w:br/>
              <w:t>Miguel Sequeira nº180221031</w:t>
            </w:r>
            <w:r w:rsidRPr="004444F0">
              <w:rPr>
                <w:sz w:val="32"/>
                <w:szCs w:val="24"/>
              </w:rPr>
              <w:br/>
              <w:t>Miguel Silva nº1802</w:t>
            </w:r>
            <w:r>
              <w:rPr>
                <w:sz w:val="32"/>
                <w:szCs w:val="24"/>
              </w:rPr>
              <w:t>2</w:t>
            </w:r>
            <w:r w:rsidRPr="004444F0">
              <w:rPr>
                <w:sz w:val="32"/>
                <w:szCs w:val="24"/>
              </w:rPr>
              <w:t>1061</w:t>
            </w:r>
          </w:p>
        </w:tc>
      </w:tr>
      <w:tr w:rsidR="004A47FD" w14:paraId="6AA16F6A" w14:textId="77777777">
        <w:trPr>
          <w:trHeight w:val="2438"/>
        </w:trPr>
        <w:tc>
          <w:tcPr>
            <w:tcW w:w="7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97F5" w14:textId="008DA061" w:rsidR="004A47FD" w:rsidRDefault="00EB52F3">
            <w:r>
              <w:lastRenderedPageBreak/>
              <w:br/>
            </w:r>
            <w:r>
              <w:br/>
              <w:t xml:space="preserve">                              </w:t>
            </w:r>
            <w:r>
              <w:br/>
            </w:r>
            <w:r>
              <w:br/>
            </w:r>
          </w:p>
          <w:p w14:paraId="0900469B" w14:textId="77777777" w:rsidR="004A47FD" w:rsidRDefault="004A47FD">
            <w:pPr>
              <w:rPr>
                <w:sz w:val="10"/>
                <w:szCs w:val="10"/>
              </w:rPr>
            </w:pPr>
          </w:p>
        </w:tc>
      </w:tr>
    </w:tbl>
    <w:p w14:paraId="4E3C1DCF" w14:textId="77777777" w:rsidR="004A47FD" w:rsidRDefault="00EB52F3">
      <w:pPr>
        <w:spacing w:after="200"/>
      </w:pPr>
      <w:r>
        <w:rPr>
          <w:lang w:bidi="pt-PT"/>
        </w:rPr>
        <w:br/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5D2AC" wp14:editId="716FEA65">
                <wp:simplePos x="0" y="0"/>
                <wp:positionH relativeFrom="column">
                  <wp:posOffset>-745492</wp:posOffset>
                </wp:positionH>
                <wp:positionV relativeFrom="page">
                  <wp:posOffset>6667503</wp:posOffset>
                </wp:positionV>
                <wp:extent cx="7760970" cy="4018916"/>
                <wp:effectExtent l="0" t="0" r="0" b="634"/>
                <wp:wrapNone/>
                <wp:docPr id="6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8916"/>
                        </a:xfrm>
                        <a:prstGeom prst="rect">
                          <a:avLst/>
                        </a:prstGeom>
                        <a:solidFill>
                          <a:srgbClr val="34ABA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304A6B3" id="Retângulo 2" o:spid="_x0000_s1026" alt="retângulo colorido" style="position:absolute;margin-left:-58.7pt;margin-top:525pt;width:611.1pt;height:316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" fillcolor="#34aba2" stroked="f">
                <v:textbox inset="0,0,0,0"/>
                <w10:wrap anchory="page"/>
              </v:rect>
            </w:pict>
          </mc:Fallback>
        </mc:AlternateContent>
      </w:r>
    </w:p>
    <w:p w14:paraId="7350620B" w14:textId="77777777" w:rsidR="004A47FD" w:rsidRDefault="00EB52F3">
      <w:pPr>
        <w:pStyle w:val="Ttulo1"/>
        <w:pageBreakBefore/>
        <w:rPr>
          <w:lang w:bidi="pt-PT"/>
        </w:rPr>
      </w:pPr>
      <w:r>
        <w:rPr>
          <w:lang w:bidi="pt-PT"/>
        </w:rPr>
        <w:lastRenderedPageBreak/>
        <w:t>Introdução</w:t>
      </w:r>
    </w:p>
    <w:p w14:paraId="6DCE23A6" w14:textId="77777777" w:rsidR="004A47FD" w:rsidRDefault="004A47FD">
      <w:pPr>
        <w:pStyle w:val="Contedos"/>
        <w:rPr>
          <w:lang w:bidi="pt-PT"/>
        </w:rPr>
      </w:pPr>
    </w:p>
    <w:p w14:paraId="183A87A0" w14:textId="187D4CCE" w:rsidR="004A47FD" w:rsidRDefault="00EB52F3" w:rsidP="00B84E14">
      <w:pPr>
        <w:pStyle w:val="Contedos"/>
        <w:jc w:val="both"/>
        <w:rPr>
          <w:color w:val="0F0D29"/>
        </w:rPr>
      </w:pPr>
      <w:r>
        <w:rPr>
          <w:color w:val="0F0D29"/>
        </w:rPr>
        <w:t xml:space="preserve">Este Documento especifica as características de </w:t>
      </w:r>
      <w:r w:rsidRPr="000A3624">
        <w:rPr>
          <w:color w:val="0F0D29"/>
        </w:rPr>
        <w:t>desenvolvimento</w:t>
      </w:r>
      <w:r>
        <w:rPr>
          <w:color w:val="0F0D29"/>
        </w:rPr>
        <w:t xml:space="preserve"> do jogo “The Misadventures of a Bard”. O mesmo será desenvolvido ao longo do 2º semestre do 2ºano do curso de Licenciatura em Engenharia informática no âmbito da cadeira de Aplicações multimédia.</w:t>
      </w:r>
    </w:p>
    <w:p w14:paraId="4A14BC01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1AFC45D5" w14:textId="22931A33" w:rsidR="00666B63" w:rsidRDefault="00666B63" w:rsidP="00666B63">
      <w:pPr>
        <w:pStyle w:val="Contedos"/>
        <w:jc w:val="both"/>
        <w:rPr>
          <w:color w:val="0F0D29"/>
        </w:rPr>
      </w:pPr>
      <w:r w:rsidRPr="00666B63">
        <w:rPr>
          <w:color w:val="0F0D29"/>
        </w:rPr>
        <w:t>O jogo consiste num D</w:t>
      </w:r>
      <w:r>
        <w:rPr>
          <w:color w:val="0F0D29"/>
        </w:rPr>
        <w:t>ungeon Crawler onde o personagem principal é um bardo rejeitado pelo seu rei e agora encontrando-se na masmorra tem de usar o poder dos seus instrumentos musicais para escapar.</w:t>
      </w:r>
    </w:p>
    <w:p w14:paraId="1585C4E2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48E483A9" w14:textId="1728DBD2" w:rsidR="00666B63" w:rsidRDefault="00666B63" w:rsidP="00666B63">
      <w:pPr>
        <w:pStyle w:val="Contedos"/>
        <w:jc w:val="both"/>
        <w:rPr>
          <w:color w:val="0F0D29"/>
        </w:rPr>
      </w:pPr>
      <w:r>
        <w:rPr>
          <w:color w:val="0F0D29"/>
        </w:rPr>
        <w:t>O jogo tem uma opção multijogador onde o bardo encontra um amigo e, assim, partem juntos nesta aventura de escapar da masmorra.</w:t>
      </w:r>
    </w:p>
    <w:p w14:paraId="43365A09" w14:textId="77777777" w:rsidR="00666B63" w:rsidRDefault="00666B63" w:rsidP="00666B63">
      <w:pPr>
        <w:pStyle w:val="Contedos"/>
        <w:jc w:val="both"/>
        <w:rPr>
          <w:color w:val="0F0D29"/>
        </w:rPr>
      </w:pPr>
    </w:p>
    <w:p w14:paraId="39A6DF67" w14:textId="1EBC8106" w:rsidR="00666B63" w:rsidRDefault="00666B63" w:rsidP="00666B63">
      <w:pPr>
        <w:pStyle w:val="Contedos"/>
        <w:jc w:val="both"/>
        <w:rPr>
          <w:color w:val="0F0D29"/>
        </w:rPr>
      </w:pPr>
      <w:r w:rsidRPr="00666B63">
        <w:rPr>
          <w:color w:val="0F0D29"/>
        </w:rPr>
        <w:t>As armas deste jogo s</w:t>
      </w:r>
      <w:r>
        <w:rPr>
          <w:color w:val="0F0D29"/>
        </w:rPr>
        <w:t>ão instrumentos musicais e existem dois tipos: instrumentos de cordas e instrumentos de sopro.</w:t>
      </w:r>
    </w:p>
    <w:p w14:paraId="40AE75FB" w14:textId="7FF0FDDD" w:rsidR="00941230" w:rsidRDefault="00941230" w:rsidP="00666B63">
      <w:pPr>
        <w:pStyle w:val="Contedos"/>
        <w:jc w:val="both"/>
        <w:rPr>
          <w:color w:val="0F0D29"/>
        </w:rPr>
      </w:pPr>
    </w:p>
    <w:p w14:paraId="5B4805C3" w14:textId="7511FB0E" w:rsidR="00941230" w:rsidRDefault="00941230" w:rsidP="00666B63">
      <w:pPr>
        <w:pStyle w:val="Contedos"/>
        <w:jc w:val="both"/>
        <w:rPr>
          <w:color w:val="0F0D29"/>
        </w:rPr>
      </w:pPr>
    </w:p>
    <w:p w14:paraId="4DD93388" w14:textId="7345260C" w:rsidR="00941230" w:rsidRPr="00666B63" w:rsidRDefault="00941230" w:rsidP="00666B63">
      <w:pPr>
        <w:pStyle w:val="Contedos"/>
        <w:jc w:val="both"/>
        <w:rPr>
          <w:color w:val="0F0D29"/>
        </w:rPr>
      </w:pPr>
      <w:r w:rsidRPr="00941230">
        <w:rPr>
          <w:b/>
          <w:bCs/>
          <w:color w:val="0F0D29"/>
        </w:rPr>
        <w:t>Itch.io:</w:t>
      </w:r>
      <w:r>
        <w:rPr>
          <w:color w:val="0F0D29"/>
        </w:rPr>
        <w:t xml:space="preserve"> </w:t>
      </w:r>
      <w:hyperlink r:id="rId8" w:history="1">
        <w:r w:rsidRPr="00941230">
          <w:rPr>
            <w:rStyle w:val="Hiperligao"/>
          </w:rPr>
          <w:t>https://misadventuresofabard.itch.io/the-misadventures-of-a-bard</w:t>
        </w:r>
      </w:hyperlink>
    </w:p>
    <w:p w14:paraId="1871C365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F61AAFE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0E9C00B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627943CE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612B1F8F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E66961A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0994587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230D1CF8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91D102A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7B01EC54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13D440E3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50CA0D5F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726FC53C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44EE72D4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0AB7F560" w14:textId="77777777" w:rsidR="004A47FD" w:rsidRPr="00666B63" w:rsidRDefault="004A47FD">
      <w:pPr>
        <w:pStyle w:val="Contedos"/>
        <w:ind w:firstLine="720"/>
        <w:jc w:val="both"/>
        <w:rPr>
          <w:color w:val="0F0D29"/>
        </w:rPr>
      </w:pPr>
    </w:p>
    <w:p w14:paraId="7080A16E" w14:textId="77777777" w:rsidR="004A47FD" w:rsidRDefault="004A47FD">
      <w:pPr>
        <w:pStyle w:val="Contedos"/>
        <w:rPr>
          <w:lang w:bidi="pt-PT"/>
        </w:rPr>
      </w:pPr>
    </w:p>
    <w:p w14:paraId="11BDDCB2" w14:textId="7627E6F1" w:rsidR="004A47FD" w:rsidRDefault="004A47FD">
      <w:pPr>
        <w:pStyle w:val="Contedos"/>
        <w:rPr>
          <w:lang w:bidi="pt-PT"/>
        </w:rPr>
      </w:pPr>
    </w:p>
    <w:p w14:paraId="73D39C17" w14:textId="77777777" w:rsidR="00F415AD" w:rsidRDefault="00F415AD">
      <w:pPr>
        <w:pStyle w:val="Contedos"/>
        <w:rPr>
          <w:lang w:bidi="pt-PT"/>
        </w:rPr>
      </w:pPr>
    </w:p>
    <w:p w14:paraId="148CBC7E" w14:textId="566D6497" w:rsidR="00F415AD" w:rsidRDefault="00EB52F3" w:rsidP="00F415AD">
      <w:pPr>
        <w:pStyle w:val="Ttulo1"/>
        <w:rPr>
          <w:lang w:bidi="pt-PT"/>
        </w:rPr>
      </w:pPr>
      <w:r>
        <w:rPr>
          <w:lang w:bidi="pt-PT"/>
        </w:rPr>
        <w:t>Visão Geral</w:t>
      </w:r>
    </w:p>
    <w:p w14:paraId="7CFBF424" w14:textId="1D425392" w:rsidR="00905E59" w:rsidRDefault="00EB52F3">
      <w:pPr>
        <w:pStyle w:val="Contedos"/>
      </w:pPr>
      <w:r>
        <w:t xml:space="preserve">The Misadventures of a Bard é um 2D dungeon crawler no qual o personagem principal desempenha o papel de um Bardo </w:t>
      </w:r>
      <w:r w:rsidR="00905E59">
        <w:t>que durante alguns anos serviu um rei que desde o primeiro dia lhe dizia que o atiraria para a masmorra por não gostar dele. O Bardo ia vivendo atormentado com a ideia de ser enviado para essa masmorra por todas as histórias que se ouviam sobre esta.</w:t>
      </w:r>
    </w:p>
    <w:p w14:paraId="5EA681CA" w14:textId="77777777" w:rsidR="00905E59" w:rsidRDefault="00905E59">
      <w:pPr>
        <w:pStyle w:val="Contedos"/>
      </w:pPr>
    </w:p>
    <w:p w14:paraId="4D766B31" w14:textId="4F6AD888" w:rsidR="007D4585" w:rsidRDefault="00905E59">
      <w:pPr>
        <w:pStyle w:val="Contedos"/>
      </w:pPr>
      <w:r>
        <w:t xml:space="preserve">Um dia </w:t>
      </w:r>
      <w:r w:rsidR="000A3DFE">
        <w:t xml:space="preserve">o Rei decidiu passar das ameaças à ação e enviou o Bardo para a tal masmorra, embora com muito medo o Bardo percebeu que não podia deixar de lutar pela sua vida e arranjou forças para se motivar decidindo que iria sair daquela masmorra e vingar-se do rei que lhe queria acabar com a vida. </w:t>
      </w:r>
      <w:r>
        <w:t xml:space="preserve"> </w:t>
      </w:r>
      <w:r w:rsidR="00EB52F3">
        <w:t xml:space="preserve"> </w:t>
      </w:r>
    </w:p>
    <w:p w14:paraId="27B81939" w14:textId="77777777" w:rsidR="00905E59" w:rsidRDefault="00905E59">
      <w:pPr>
        <w:pStyle w:val="Contedos"/>
      </w:pPr>
    </w:p>
    <w:p w14:paraId="5B0597FA" w14:textId="65BD2616" w:rsidR="00905E59" w:rsidRDefault="00EB52F3">
      <w:pPr>
        <w:pStyle w:val="Contedos"/>
      </w:pPr>
      <w:r>
        <w:t>Na masmorra o Bardo tem acesso ao seu alaude, o qual ele usa para vencer vários inimigos</w:t>
      </w:r>
      <w:r w:rsidR="00905E59">
        <w:t xml:space="preserve"> que se vão metendo no seu caminho</w:t>
      </w:r>
      <w:r>
        <w:t xml:space="preserve"> e eventualmente escapar da masmorra</w:t>
      </w:r>
      <w:r w:rsidR="00905E59">
        <w:t xml:space="preserve"> e conquistar a sua liberdade. Ao longo do seu caminho pela masmorra, e à medida que o Bardo vai derrotando inimigos, os seus poderes musicais vão ficando cada vez mais enriquecidos e fortes.</w:t>
      </w:r>
    </w:p>
    <w:p w14:paraId="07B8F9E8" w14:textId="77777777" w:rsidR="00905E59" w:rsidRDefault="00905E59">
      <w:pPr>
        <w:pStyle w:val="Contedos"/>
      </w:pPr>
    </w:p>
    <w:p w14:paraId="0CC4E246" w14:textId="5101CA9F" w:rsidR="004A47FD" w:rsidRDefault="00EB52F3">
      <w:pPr>
        <w:pStyle w:val="Contedos"/>
      </w:pPr>
      <w:r>
        <w:t xml:space="preserve">Após escapar o Bardo terá </w:t>
      </w:r>
      <w:r w:rsidR="00905E59">
        <w:t>de participar num último combate, o único combate que o deixará realmente livre</w:t>
      </w:r>
      <w:r>
        <w:t>.</w:t>
      </w:r>
      <w:r w:rsidR="00905E59">
        <w:t xml:space="preserve"> O Bardo vai procurar o seu rei e desafia-lo para combater, sendo este o combate que define por fim o seu destino, vida ou morte.</w:t>
      </w:r>
    </w:p>
    <w:p w14:paraId="4CC72135" w14:textId="0E51DA3B" w:rsidR="000A3DFE" w:rsidRDefault="000A3DFE">
      <w:pPr>
        <w:pStyle w:val="Contedos"/>
      </w:pPr>
    </w:p>
    <w:p w14:paraId="72C796B5" w14:textId="3ED397A5" w:rsidR="00F415AD" w:rsidRPr="00F415AD" w:rsidRDefault="000A3DFE" w:rsidP="00F415AD">
      <w:pPr>
        <w:pStyle w:val="Ttulo1"/>
        <w:rPr>
          <w:sz w:val="48"/>
          <w:szCs w:val="48"/>
          <w:lang w:bidi="pt-PT"/>
        </w:rPr>
      </w:pPr>
      <w:r>
        <w:rPr>
          <w:sz w:val="48"/>
          <w:szCs w:val="48"/>
          <w:lang w:bidi="pt-PT"/>
        </w:rPr>
        <w:t>Género</w:t>
      </w:r>
    </w:p>
    <w:p w14:paraId="36D74488" w14:textId="46C4463E" w:rsidR="000A3DFE" w:rsidRDefault="000A3DFE">
      <w:pPr>
        <w:pStyle w:val="Contedos"/>
      </w:pPr>
      <w:r w:rsidRPr="000A3DFE">
        <w:t xml:space="preserve">O jogo The Misadventures of a Bard é </w:t>
      </w:r>
      <w:r>
        <w:t>sem qualquer dúvida um RPG (Role-playing game).</w:t>
      </w:r>
    </w:p>
    <w:p w14:paraId="7D3D361E" w14:textId="3052292A" w:rsidR="000A3DFE" w:rsidRDefault="000A3DFE">
      <w:pPr>
        <w:pStyle w:val="Contedos"/>
      </w:pPr>
    </w:p>
    <w:p w14:paraId="5B020B4B" w14:textId="1F42ACB0" w:rsidR="000A3DFE" w:rsidRDefault="000A3DFE">
      <w:pPr>
        <w:pStyle w:val="Contedos"/>
      </w:pPr>
      <w:r>
        <w:t>Logo consiste</w:t>
      </w:r>
      <w:r w:rsidR="00DF70E3">
        <w:t xml:space="preserve"> num jogo que oferece uma certa liberdade para o jogador navegar livremente pela masmorra até encontrar uma saída. O objetivo principal é que o jogador interprete a história do Bardo como que se fosse uma história sua, tornando de ele mesmo o Bardo enquanto joga.</w:t>
      </w:r>
    </w:p>
    <w:p w14:paraId="004B9356" w14:textId="77777777" w:rsidR="000A3DFE" w:rsidRDefault="000A3DFE">
      <w:pPr>
        <w:pStyle w:val="Contedos"/>
      </w:pPr>
    </w:p>
    <w:p w14:paraId="4B02D578" w14:textId="181817F8" w:rsidR="00F415AD" w:rsidRPr="00F415AD" w:rsidRDefault="00EB52F3" w:rsidP="00F415AD">
      <w:pPr>
        <w:pStyle w:val="Ttulo1"/>
        <w:rPr>
          <w:sz w:val="48"/>
          <w:szCs w:val="48"/>
          <w:lang w:bidi="pt-PT"/>
        </w:rPr>
      </w:pPr>
      <w:r>
        <w:rPr>
          <w:sz w:val="48"/>
          <w:szCs w:val="48"/>
          <w:lang w:bidi="pt-PT"/>
        </w:rPr>
        <w:lastRenderedPageBreak/>
        <w:t>Componentes Originais</w:t>
      </w:r>
    </w:p>
    <w:p w14:paraId="251F06D8" w14:textId="1091F8CF" w:rsidR="00DF70E3" w:rsidRPr="00DF70E3" w:rsidRDefault="00EB52F3">
      <w:pPr>
        <w:pStyle w:val="Contedos"/>
        <w:rPr>
          <w:u w:val="single"/>
          <w:lang w:bidi="pt-PT"/>
        </w:rPr>
      </w:pPr>
      <w:r>
        <w:rPr>
          <w:lang w:bidi="pt-PT"/>
        </w:rPr>
        <w:tab/>
      </w:r>
      <w:r w:rsidRPr="00DF70E3">
        <w:rPr>
          <w:u w:val="single"/>
          <w:lang w:bidi="pt-PT"/>
        </w:rPr>
        <w:t>História original e simples</w:t>
      </w:r>
      <w:r w:rsidR="00DF70E3" w:rsidRPr="00DF70E3">
        <w:rPr>
          <w:u w:val="single"/>
          <w:lang w:bidi="pt-PT"/>
        </w:rPr>
        <w:t xml:space="preserve">: </w:t>
      </w:r>
    </w:p>
    <w:p w14:paraId="62793FF8" w14:textId="41F668CB" w:rsidR="004A47FD" w:rsidRDefault="00DF70E3">
      <w:pPr>
        <w:pStyle w:val="Contedos"/>
        <w:rPr>
          <w:lang w:bidi="pt-PT"/>
        </w:rPr>
      </w:pPr>
      <w:r>
        <w:rPr>
          <w:lang w:bidi="pt-PT"/>
        </w:rPr>
        <w:t>Procuramos desenvolver para o jogo uma história que fosse simultaneamente original mas também simples para que todos a possam compreender desde cedo.</w:t>
      </w:r>
    </w:p>
    <w:p w14:paraId="423D858F" w14:textId="64337D47" w:rsidR="004A47FD" w:rsidRDefault="00EB52F3" w:rsidP="00DF70E3">
      <w:pPr>
        <w:pStyle w:val="Contedos"/>
        <w:rPr>
          <w:u w:val="single"/>
          <w:lang w:bidi="pt-PT"/>
        </w:rPr>
      </w:pPr>
      <w:r>
        <w:rPr>
          <w:lang w:bidi="pt-PT"/>
        </w:rPr>
        <w:tab/>
      </w:r>
      <w:r w:rsidRPr="00DF70E3">
        <w:rPr>
          <w:u w:val="single"/>
          <w:lang w:bidi="pt-PT"/>
        </w:rPr>
        <w:t>Design dos personagens</w:t>
      </w:r>
      <w:r w:rsidR="00DF70E3">
        <w:rPr>
          <w:u w:val="single"/>
          <w:lang w:bidi="pt-PT"/>
        </w:rPr>
        <w:t>:</w:t>
      </w:r>
    </w:p>
    <w:p w14:paraId="265A08F3" w14:textId="6A364E36" w:rsidR="00DF70E3" w:rsidRPr="00DF70E3" w:rsidRDefault="00DF70E3" w:rsidP="00DF70E3">
      <w:pPr>
        <w:pStyle w:val="Contedos"/>
        <w:rPr>
          <w:lang w:bidi="pt-PT"/>
        </w:rPr>
      </w:pPr>
      <w:r>
        <w:rPr>
          <w:lang w:bidi="pt-PT"/>
        </w:rPr>
        <w:t>Os personagens deste jogo foram desenhados no seu todo por nós, e logo podemos então dizer que são únicos o que torna tudo mais especial.</w:t>
      </w:r>
    </w:p>
    <w:p w14:paraId="7390AEE2" w14:textId="6F5C3113" w:rsidR="00F415AD" w:rsidRDefault="00EB52F3">
      <w:pPr>
        <w:pStyle w:val="Ttulo1"/>
        <w:rPr>
          <w:rStyle w:val="CarterdeContedos"/>
          <w:b w:val="0"/>
          <w:bCs/>
        </w:rPr>
      </w:pPr>
      <w:r>
        <w:rPr>
          <w:rStyle w:val="Ttulo1Carter"/>
          <w:b/>
        </w:rPr>
        <w:t>Jogos Semelhantes</w:t>
      </w:r>
    </w:p>
    <w:p w14:paraId="4D39A53A" w14:textId="385D6FA4" w:rsidR="004A47FD" w:rsidRDefault="00EB52F3">
      <w:pPr>
        <w:pStyle w:val="Ttulo1"/>
        <w:rPr>
          <w:rStyle w:val="CarterdeContedos"/>
          <w:b w:val="0"/>
          <w:bCs/>
        </w:rPr>
      </w:pPr>
      <w:r w:rsidRPr="00ED7D44">
        <w:rPr>
          <w:rStyle w:val="CarterdeContedos"/>
          <w:b w:val="0"/>
          <w:bCs/>
        </w:rPr>
        <w:t>Binding of Isacc</w:t>
      </w:r>
    </w:p>
    <w:p w14:paraId="3606BE46" w14:textId="3BBE52DB" w:rsidR="00ED7D44" w:rsidRDefault="00ED7D44">
      <w:pPr>
        <w:pStyle w:val="Ttulo1"/>
        <w:rPr>
          <w:rStyle w:val="CarterdeContedos"/>
          <w:b w:val="0"/>
          <w:bCs/>
        </w:rPr>
      </w:pPr>
    </w:p>
    <w:p w14:paraId="70F9C091" w14:textId="3DB8D1EB" w:rsidR="00F415AD" w:rsidRDefault="00ED7D44" w:rsidP="00ED7D44">
      <w:pPr>
        <w:pStyle w:val="Ttulo1"/>
        <w:rPr>
          <w:rStyle w:val="CarterdeContedos"/>
          <w:b w:val="0"/>
          <w:bCs/>
        </w:rPr>
      </w:pPr>
      <w:r>
        <w:rPr>
          <w:rStyle w:val="Ttulo1Carter"/>
          <w:b/>
        </w:rPr>
        <w:t>Elementos Únicos</w:t>
      </w:r>
    </w:p>
    <w:p w14:paraId="58673A3F" w14:textId="088BA9B2" w:rsidR="00ED7D44" w:rsidRPr="00F415AD" w:rsidRDefault="00ED7D44" w:rsidP="00ED7D44">
      <w:pPr>
        <w:pStyle w:val="Ttulo1"/>
        <w:rPr>
          <w:rStyle w:val="CarterdeContedos"/>
          <w:rFonts w:eastAsia="MS Gothic"/>
          <w:color w:val="061F57"/>
          <w:sz w:val="52"/>
          <w:szCs w:val="32"/>
        </w:rPr>
      </w:pPr>
      <w:r>
        <w:rPr>
          <w:rStyle w:val="CarterdeContedos"/>
          <w:b w:val="0"/>
          <w:bCs/>
        </w:rPr>
        <w:t>Um dos principais elementos que podemos considerar como únicos são como já referido os seus personagens que são desenhados inteiramente</w:t>
      </w:r>
      <w:r w:rsidR="00192D11">
        <w:rPr>
          <w:rStyle w:val="CarterdeContedos"/>
          <w:b w:val="0"/>
          <w:bCs/>
        </w:rPr>
        <w:t xml:space="preserve"> pela equipa.</w:t>
      </w:r>
    </w:p>
    <w:p w14:paraId="46A330B0" w14:textId="1FF07EEE" w:rsidR="00192D11" w:rsidRDefault="00192D11" w:rsidP="00ED7D44">
      <w:pPr>
        <w:pStyle w:val="Ttulo1"/>
        <w:rPr>
          <w:rStyle w:val="CarterdeContedos"/>
          <w:b w:val="0"/>
          <w:bCs/>
        </w:rPr>
      </w:pPr>
      <w:r>
        <w:rPr>
          <w:rStyle w:val="CarterdeContedos"/>
          <w:b w:val="0"/>
          <w:bCs/>
        </w:rPr>
        <w:t>Outro dos elementos que torna o nosso jogo diferente de todos os outros Dungeon Crawlers é o facto de no nosso jogo usamos a música como a nossa principal força para combater as adversidades.</w:t>
      </w:r>
    </w:p>
    <w:p w14:paraId="612563A7" w14:textId="666FA124" w:rsidR="00192D11" w:rsidRDefault="00192D11" w:rsidP="00ED7D44">
      <w:pPr>
        <w:pStyle w:val="Ttulo1"/>
      </w:pPr>
      <w:r>
        <w:rPr>
          <w:rStyle w:val="CarterdeContedos"/>
          <w:b w:val="0"/>
          <w:bCs/>
        </w:rPr>
        <w:t>Muitas vezes a nossa fuga para um dia mais mal passado ou um momento pior na nossa vida é a música, a música tem muita influência sobre todos nós no mundo e achamos que sendo que sendo a grande força que temos a música muita gente se pode relacionar com este jogo.</w:t>
      </w:r>
    </w:p>
    <w:p w14:paraId="0F7D63B8" w14:textId="77777777" w:rsidR="00ED7D44" w:rsidRDefault="00ED7D44">
      <w:pPr>
        <w:pStyle w:val="Ttulo1"/>
      </w:pPr>
    </w:p>
    <w:p w14:paraId="37847996" w14:textId="77777777" w:rsidR="004A47FD" w:rsidRDefault="004A47FD">
      <w:pPr>
        <w:pStyle w:val="Contedos"/>
        <w:rPr>
          <w:lang w:bidi="pt-PT"/>
        </w:rPr>
      </w:pPr>
    </w:p>
    <w:p w14:paraId="70394F53" w14:textId="77777777" w:rsidR="004A47FD" w:rsidRDefault="004A47FD">
      <w:pPr>
        <w:pStyle w:val="Contedos"/>
        <w:rPr>
          <w:lang w:bidi="pt-PT"/>
        </w:rPr>
      </w:pPr>
    </w:p>
    <w:p w14:paraId="61A50934" w14:textId="77777777" w:rsidR="004A47FD" w:rsidRDefault="004A47FD">
      <w:pPr>
        <w:pStyle w:val="Contedos"/>
        <w:rPr>
          <w:lang w:bidi="pt-PT"/>
        </w:rPr>
      </w:pPr>
    </w:p>
    <w:p w14:paraId="135EF905" w14:textId="77777777" w:rsidR="004A47FD" w:rsidRDefault="004A47FD">
      <w:pPr>
        <w:pStyle w:val="Contedos"/>
        <w:rPr>
          <w:lang w:bidi="pt-PT"/>
        </w:rPr>
      </w:pPr>
    </w:p>
    <w:p w14:paraId="3D83E239" w14:textId="77777777" w:rsidR="004A47FD" w:rsidRDefault="004A47FD">
      <w:pPr>
        <w:pStyle w:val="Contedos"/>
        <w:rPr>
          <w:lang w:bidi="pt-PT"/>
        </w:rPr>
      </w:pPr>
    </w:p>
    <w:p w14:paraId="078A8166" w14:textId="77777777" w:rsidR="004A47FD" w:rsidRDefault="004A47FD">
      <w:pPr>
        <w:pStyle w:val="Contedos"/>
        <w:rPr>
          <w:lang w:bidi="pt-PT"/>
        </w:rPr>
      </w:pPr>
    </w:p>
    <w:p w14:paraId="6792CD9D" w14:textId="77777777" w:rsidR="004A47FD" w:rsidRDefault="004A47FD">
      <w:pPr>
        <w:pStyle w:val="Contedos"/>
        <w:rPr>
          <w:lang w:bidi="pt-PT"/>
        </w:rPr>
      </w:pPr>
    </w:p>
    <w:p w14:paraId="009FE87C" w14:textId="77777777" w:rsidR="005D11AA" w:rsidRDefault="005D11AA">
      <w:pPr>
        <w:pStyle w:val="Contedos"/>
        <w:rPr>
          <w:lang w:bidi="pt-PT"/>
        </w:rPr>
      </w:pPr>
    </w:p>
    <w:p w14:paraId="76C168D0" w14:textId="77777777" w:rsidR="004A47FD" w:rsidRDefault="004A47FD">
      <w:pPr>
        <w:pStyle w:val="Contedos"/>
        <w:rPr>
          <w:lang w:bidi="pt-PT"/>
        </w:rPr>
      </w:pPr>
    </w:p>
    <w:p w14:paraId="74DEDEEF" w14:textId="77777777" w:rsidR="004A47FD" w:rsidRDefault="00EB52F3">
      <w:pPr>
        <w:pStyle w:val="Ttulo1"/>
        <w:rPr>
          <w:lang w:bidi="pt-PT"/>
        </w:rPr>
      </w:pPr>
      <w:r>
        <w:rPr>
          <w:lang w:bidi="pt-PT"/>
        </w:rPr>
        <w:t>Personagem Principal</w:t>
      </w:r>
    </w:p>
    <w:p w14:paraId="251B5BE8" w14:textId="66656FFE" w:rsidR="004A47FD" w:rsidRDefault="00EB52F3">
      <w:pPr>
        <w:pStyle w:val="Contedos"/>
        <w:rPr>
          <w:lang w:bidi="pt-PT"/>
        </w:rPr>
      </w:pPr>
      <w:r>
        <w:rPr>
          <w:lang w:bidi="pt-PT"/>
        </w:rPr>
        <w:t>Como já foi referido o personagem trata-se de um Bardo</w:t>
      </w:r>
      <w:r w:rsidR="005D11AA">
        <w:rPr>
          <w:lang w:bidi="pt-PT"/>
        </w:rPr>
        <w:t xml:space="preserve"> que sempre foi uma pessoa simples e honesta</w:t>
      </w:r>
      <w:r>
        <w:rPr>
          <w:lang w:bidi="pt-PT"/>
        </w:rPr>
        <w:t>.</w:t>
      </w:r>
      <w:r w:rsidR="0077765F">
        <w:rPr>
          <w:lang w:bidi="pt-PT"/>
        </w:rPr>
        <w:t xml:space="preserve"> É uma personagem amigável em que o difícil e não gostar dele.</w:t>
      </w:r>
      <w:r>
        <w:rPr>
          <w:lang w:bidi="pt-PT"/>
        </w:rPr>
        <w:t xml:space="preserve"> Anda normalmente acompanhado pelo seu alaude</w:t>
      </w:r>
      <w:r w:rsidR="005D11AA">
        <w:rPr>
          <w:lang w:bidi="pt-PT"/>
        </w:rPr>
        <w:t>, seu instrumento musical de eleição,</w:t>
      </w:r>
      <w:r>
        <w:rPr>
          <w:lang w:bidi="pt-PT"/>
        </w:rPr>
        <w:t xml:space="preserve"> e veste-se de maneira modesta</w:t>
      </w:r>
      <w:r w:rsidR="0077765F">
        <w:rPr>
          <w:lang w:bidi="pt-PT"/>
        </w:rPr>
        <w:t>,</w:t>
      </w:r>
      <w:r w:rsidR="005D11AA">
        <w:rPr>
          <w:lang w:bidi="pt-PT"/>
        </w:rPr>
        <w:t xml:space="preserve"> simples</w:t>
      </w:r>
      <w:r>
        <w:rPr>
          <w:lang w:bidi="pt-PT"/>
        </w:rPr>
        <w:t>.</w:t>
      </w:r>
    </w:p>
    <w:p w14:paraId="25A1881C" w14:textId="77777777" w:rsidR="004A47FD" w:rsidRDefault="004A47FD">
      <w:pPr>
        <w:pStyle w:val="Contedos"/>
        <w:rPr>
          <w:lang w:bidi="pt-PT"/>
        </w:rPr>
      </w:pPr>
    </w:p>
    <w:p w14:paraId="7FEA6004" w14:textId="39D16167" w:rsidR="007C7431" w:rsidRDefault="00EB52F3">
      <w:pPr>
        <w:pStyle w:val="Ttulo"/>
      </w:pPr>
      <w:r>
        <w:rPr>
          <w:noProof/>
        </w:rPr>
        <w:drawing>
          <wp:inline distT="0" distB="0" distL="0" distR="0" wp14:anchorId="6D8023B1" wp14:editId="67E63901">
            <wp:extent cx="5954133" cy="2942045"/>
            <wp:effectExtent l="0" t="0" r="8517" b="0"/>
            <wp:docPr id="7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33" cy="2942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C0668" w14:textId="734BB0FA" w:rsidR="007C7431" w:rsidRDefault="007C7431">
      <w:pPr>
        <w:pStyle w:val="Ttulo"/>
      </w:pPr>
    </w:p>
    <w:p w14:paraId="37D6073A" w14:textId="77777777" w:rsidR="004A47FD" w:rsidRDefault="004A47FD">
      <w:pPr>
        <w:pStyle w:val="Ttulo1"/>
        <w:rPr>
          <w:lang w:bidi="pt-PT"/>
        </w:rPr>
      </w:pPr>
    </w:p>
    <w:p w14:paraId="28E0110A" w14:textId="77777777" w:rsidR="004A47FD" w:rsidRDefault="004A47FD">
      <w:pPr>
        <w:pStyle w:val="Ttulo1"/>
        <w:rPr>
          <w:lang w:bidi="pt-PT"/>
        </w:rPr>
      </w:pPr>
    </w:p>
    <w:p w14:paraId="36FA85B9" w14:textId="77777777" w:rsidR="004A47FD" w:rsidRDefault="004A47FD">
      <w:pPr>
        <w:pStyle w:val="Ttulo1"/>
        <w:rPr>
          <w:lang w:bidi="pt-PT"/>
        </w:rPr>
      </w:pPr>
    </w:p>
    <w:p w14:paraId="43E8E2EC" w14:textId="77777777" w:rsidR="004A47FD" w:rsidRDefault="004A47FD">
      <w:pPr>
        <w:pStyle w:val="Ttulo1"/>
        <w:rPr>
          <w:lang w:bidi="pt-PT"/>
        </w:rPr>
      </w:pPr>
    </w:p>
    <w:p w14:paraId="585653F8" w14:textId="77777777" w:rsidR="004A47FD" w:rsidRDefault="004A47FD">
      <w:pPr>
        <w:pStyle w:val="Ttulo1"/>
        <w:rPr>
          <w:lang w:bidi="pt-PT"/>
        </w:rPr>
      </w:pPr>
    </w:p>
    <w:p w14:paraId="02E041F1" w14:textId="77777777" w:rsidR="004A47FD" w:rsidRDefault="004A47FD">
      <w:pPr>
        <w:pStyle w:val="Ttulo1"/>
        <w:rPr>
          <w:lang w:bidi="pt-PT"/>
        </w:rPr>
      </w:pPr>
    </w:p>
    <w:p w14:paraId="704E5CCA" w14:textId="77777777" w:rsidR="004A47FD" w:rsidRDefault="004A47FD">
      <w:pPr>
        <w:pStyle w:val="Ttulo1"/>
        <w:rPr>
          <w:lang w:bidi="pt-PT"/>
        </w:rPr>
      </w:pPr>
    </w:p>
    <w:p w14:paraId="094AB1F7" w14:textId="77777777" w:rsidR="004A47FD" w:rsidRDefault="004A47FD">
      <w:pPr>
        <w:pStyle w:val="Ttulo1"/>
        <w:rPr>
          <w:lang w:bidi="pt-PT"/>
        </w:rPr>
      </w:pPr>
    </w:p>
    <w:p w14:paraId="119A0F99" w14:textId="77777777" w:rsidR="004A47FD" w:rsidRDefault="004A47FD">
      <w:pPr>
        <w:pStyle w:val="Ttulo1"/>
        <w:rPr>
          <w:lang w:bidi="pt-PT"/>
        </w:rPr>
      </w:pPr>
    </w:p>
    <w:p w14:paraId="5E552344" w14:textId="77777777" w:rsidR="004A47FD" w:rsidRDefault="004A47FD">
      <w:pPr>
        <w:pStyle w:val="Ttulo1"/>
        <w:rPr>
          <w:lang w:bidi="pt-PT"/>
        </w:rPr>
      </w:pPr>
    </w:p>
    <w:p w14:paraId="0336DADF" w14:textId="77777777" w:rsidR="004A47FD" w:rsidRDefault="004A47FD">
      <w:pPr>
        <w:pStyle w:val="Ttulo1"/>
        <w:rPr>
          <w:lang w:bidi="pt-PT"/>
        </w:rPr>
      </w:pPr>
    </w:p>
    <w:p w14:paraId="6A775774" w14:textId="77777777" w:rsidR="004A47FD" w:rsidRDefault="004A47FD">
      <w:pPr>
        <w:pStyle w:val="Ttulo1"/>
        <w:rPr>
          <w:lang w:bidi="pt-PT"/>
        </w:rPr>
      </w:pPr>
    </w:p>
    <w:sectPr w:rsidR="004A47FD">
      <w:headerReference w:type="default" r:id="rId10"/>
      <w:footerReference w:type="default" r:id="rId11"/>
      <w:pgSz w:w="11906" w:h="16838"/>
      <w:pgMar w:top="720" w:right="936" w:bottom="720" w:left="936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3C4E" w14:textId="77777777" w:rsidR="00FF35BC" w:rsidRDefault="00FF35BC">
      <w:pPr>
        <w:spacing w:line="240" w:lineRule="auto"/>
      </w:pPr>
      <w:r>
        <w:separator/>
      </w:r>
    </w:p>
  </w:endnote>
  <w:endnote w:type="continuationSeparator" w:id="0">
    <w:p w14:paraId="41CCBA4E" w14:textId="77777777" w:rsidR="00FF35BC" w:rsidRDefault="00FF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8DF25" w14:textId="77777777" w:rsidR="00A3568D" w:rsidRDefault="00EB52F3">
    <w:pPr>
      <w:pStyle w:val="Rodap"/>
      <w:jc w:val="center"/>
    </w:pP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lang w:bidi="pt-PT"/>
      </w:rPr>
      <w:t>2</w:t>
    </w:r>
    <w:r>
      <w:rPr>
        <w:lang w:bidi="pt-PT"/>
      </w:rPr>
      <w:fldChar w:fldCharType="end"/>
    </w:r>
  </w:p>
  <w:p w14:paraId="5D956A14" w14:textId="77777777" w:rsidR="00A3568D" w:rsidRDefault="00FF3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1AF1" w14:textId="77777777" w:rsidR="00FF35BC" w:rsidRDefault="00FF35BC">
      <w:pPr>
        <w:spacing w:line="240" w:lineRule="auto"/>
      </w:pPr>
      <w:r>
        <w:separator/>
      </w:r>
    </w:p>
  </w:footnote>
  <w:footnote w:type="continuationSeparator" w:id="0">
    <w:p w14:paraId="3E797AB4" w14:textId="77777777" w:rsidR="00FF35BC" w:rsidRDefault="00FF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035"/>
    </w:tblGrid>
    <w:tr w:rsidR="00A3568D" w14:paraId="76967A28" w14:textId="77777777">
      <w:trPr>
        <w:trHeight w:val="978"/>
      </w:trPr>
      <w:tc>
        <w:tcPr>
          <w:tcW w:w="10035" w:type="dxa"/>
          <w:tcBorders>
            <w:bottom w:val="single" w:sz="36" w:space="0" w:color="34ABA2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B7439" w14:textId="77777777" w:rsidR="00A3568D" w:rsidRDefault="00FF35BC">
          <w:pPr>
            <w:pStyle w:val="Cabealho"/>
          </w:pPr>
        </w:p>
      </w:tc>
    </w:tr>
  </w:tbl>
  <w:p w14:paraId="05D94D5E" w14:textId="77777777" w:rsidR="00A3568D" w:rsidRDefault="00FF35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FD"/>
    <w:rsid w:val="000A3624"/>
    <w:rsid w:val="000A3DFE"/>
    <w:rsid w:val="00192D11"/>
    <w:rsid w:val="004444F0"/>
    <w:rsid w:val="004A47FD"/>
    <w:rsid w:val="005D11AA"/>
    <w:rsid w:val="00666B63"/>
    <w:rsid w:val="006F5626"/>
    <w:rsid w:val="0077765F"/>
    <w:rsid w:val="007C7431"/>
    <w:rsid w:val="007D4585"/>
    <w:rsid w:val="008C1B33"/>
    <w:rsid w:val="00905E59"/>
    <w:rsid w:val="00941230"/>
    <w:rsid w:val="00B84E14"/>
    <w:rsid w:val="00DF70E3"/>
    <w:rsid w:val="00EB52F3"/>
    <w:rsid w:val="00ED7D44"/>
    <w:rsid w:val="00F415AD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A4DB"/>
  <w15:docId w15:val="{BE78576A-39DA-4F3B-A29A-5B9B641F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0"/>
    </w:pPr>
    <w:rPr>
      <w:rFonts w:eastAsia="MS Mincho"/>
      <w:b/>
      <w:color w:val="082A75"/>
      <w:sz w:val="28"/>
      <w:szCs w:val="22"/>
    </w:rPr>
  </w:style>
  <w:style w:type="paragraph" w:styleId="Ttulo1">
    <w:name w:val="heading 1"/>
    <w:basedOn w:val="Normal"/>
    <w:uiPriority w:val="9"/>
    <w:qFormat/>
    <w:pPr>
      <w:keepNext/>
      <w:spacing w:before="240" w:after="60"/>
      <w:outlineLvl w:val="0"/>
    </w:pPr>
    <w:rPr>
      <w:rFonts w:ascii="Arial" w:eastAsia="MS Gothic" w:hAnsi="Arial"/>
      <w:color w:val="061F57"/>
      <w:kern w:val="3"/>
      <w:sz w:val="5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outlineLvl w:val="1"/>
    </w:pPr>
    <w:rPr>
      <w:rFonts w:eastAsia="MS Gothic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rPr>
      <w:rFonts w:ascii="Tahoma" w:hAnsi="Tahoma" w:cs="Tahoma"/>
      <w:sz w:val="16"/>
      <w:szCs w:val="16"/>
    </w:rPr>
  </w:style>
  <w:style w:type="paragraph" w:styleId="Ttulo">
    <w:name w:val="Title"/>
    <w:basedOn w:val="Normal"/>
    <w:uiPriority w:val="10"/>
    <w:qFormat/>
    <w:pPr>
      <w:spacing w:after="200" w:line="240" w:lineRule="auto"/>
    </w:pPr>
    <w:rPr>
      <w:rFonts w:ascii="Arial" w:eastAsia="MS Gothic" w:hAnsi="Arial"/>
      <w:bCs/>
      <w:sz w:val="72"/>
      <w:szCs w:val="52"/>
    </w:rPr>
  </w:style>
  <w:style w:type="character" w:customStyle="1" w:styleId="TtuloCarter">
    <w:name w:val="Título Caráter"/>
    <w:basedOn w:val="Tipodeletrapredefinidodopargrafo"/>
    <w:rPr>
      <w:rFonts w:ascii="Arial" w:eastAsia="MS Gothic" w:hAnsi="Arial" w:cs="Times New Roman"/>
      <w:b/>
      <w:bCs/>
      <w:color w:val="082A75"/>
      <w:sz w:val="72"/>
      <w:szCs w:val="52"/>
    </w:rPr>
  </w:style>
  <w:style w:type="paragraph" w:styleId="Subttulo">
    <w:name w:val="Subtitle"/>
    <w:basedOn w:val="Normal"/>
    <w:uiPriority w:val="11"/>
    <w:qFormat/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rPr>
      <w:rFonts w:eastAsia="MS Mincho"/>
      <w:caps/>
      <w:color w:val="082A75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rPr>
      <w:rFonts w:ascii="Arial" w:eastAsia="MS Gothic" w:hAnsi="Arial" w:cs="Times New Roman"/>
      <w:b/>
      <w:color w:val="061F57"/>
      <w:kern w:val="3"/>
      <w:sz w:val="52"/>
      <w:szCs w:val="32"/>
    </w:rPr>
  </w:style>
  <w:style w:type="paragraph" w:styleId="Cabealho">
    <w:name w:val="header"/>
    <w:basedOn w:val="Normal"/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paragraph" w:customStyle="1" w:styleId="Nome">
    <w:name w:val="Nome"/>
    <w:basedOn w:val="Normal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rPr>
      <w:rFonts w:eastAsia="MS Gothic" w:cs="Times New Roman"/>
      <w:color w:val="082A75"/>
      <w:sz w:val="36"/>
      <w:szCs w:val="26"/>
    </w:rPr>
  </w:style>
  <w:style w:type="character" w:styleId="TextodoMarcadordePosio">
    <w:name w:val="Placeholder Text"/>
    <w:basedOn w:val="Tipodeletrapredefinidodopargrafo"/>
    <w:rPr>
      <w:color w:val="808080"/>
    </w:rPr>
  </w:style>
  <w:style w:type="paragraph" w:customStyle="1" w:styleId="Contedos">
    <w:name w:val="Conteúdos"/>
    <w:basedOn w:val="Normal"/>
    <w:rPr>
      <w:b w:val="0"/>
    </w:rPr>
  </w:style>
  <w:style w:type="paragraph" w:customStyle="1" w:styleId="Textodenfase">
    <w:name w:val="Texto de Ênfase"/>
    <w:basedOn w:val="Normal"/>
  </w:style>
  <w:style w:type="character" w:customStyle="1" w:styleId="CarterdeContedos">
    <w:name w:val="Caráter de Conteúdos"/>
    <w:basedOn w:val="Tipodeletrapredefinidodopargrafo"/>
    <w:rPr>
      <w:rFonts w:eastAsia="MS Mincho"/>
      <w:color w:val="082A75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rPr>
      <w:rFonts w:eastAsia="MS Mincho"/>
      <w:b/>
      <w:color w:val="082A75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0A3624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b w:val="0"/>
      <w:color w:val="auto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0A3DF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0A3DFE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123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41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adventuresofabard.itch.io/the-misadventures-of-a-b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PS\EI_Licenciatura\2Ano\2Semestre\AM\Projeto\%7b1E1C4D1A-F84E-4888-A4AB-1AD7C35736F7%7dtf163928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9781-753C-4831-BC61-74258AD7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{1E1C4D1A-F84E-4888-A4AB-1AD7C35736F7}tf16392850</Template>
  <TotalTime>13</TotalTime>
  <Pages>7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Sequeira</dc:creator>
  <cp:lastModifiedBy>Miguel Fernandes da Silva</cp:lastModifiedBy>
  <cp:revision>11</cp:revision>
  <cp:lastPrinted>2006-08-01T17:47:00Z</cp:lastPrinted>
  <dcterms:created xsi:type="dcterms:W3CDTF">2020-04-30T10:22:00Z</dcterms:created>
  <dcterms:modified xsi:type="dcterms:W3CDTF">2020-06-28T22:45:00Z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